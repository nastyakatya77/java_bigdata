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2BD721B9" w:rsidR="000C2054" w:rsidRPr="00CD4B2E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FD3FC4">
        <w:rPr>
          <w:b/>
          <w:sz w:val="44"/>
        </w:rPr>
        <w:t>2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2042F064" w:rsidR="000C2054" w:rsidRPr="00CD4B2E" w:rsidRDefault="000C2054" w:rsidP="000C2054">
      <w:pPr>
        <w:rPr>
          <w:sz w:val="32"/>
        </w:rPr>
      </w:pPr>
    </w:p>
    <w:p w14:paraId="430CE965" w14:textId="77777777" w:rsidR="008430B4" w:rsidRPr="00CD4B2E" w:rsidRDefault="008430B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78445538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DB68BB">
        <w:rPr>
          <w:b/>
        </w:rPr>
        <w:t>Куницкая</w:t>
      </w:r>
      <w:r w:rsidR="00CD4B2E">
        <w:rPr>
          <w:b/>
        </w:rPr>
        <w:t xml:space="preserve"> А.</w:t>
      </w:r>
      <w:r w:rsidR="00DB68BB">
        <w:rPr>
          <w:b/>
        </w:rPr>
        <w:t>М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72E39A0" w14:textId="4495D046" w:rsidR="008130F8" w:rsidRPr="0033411F" w:rsidRDefault="0033411F" w:rsidP="0033411F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1571AA0F" w14:textId="6454F0DB" w:rsidR="0033411F" w:rsidRPr="0033411F" w:rsidRDefault="002F6574" w:rsidP="0033411F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633E25">
        <w:rPr>
          <w:b/>
          <w:szCs w:val="28"/>
        </w:rPr>
        <w:t>1</w:t>
      </w:r>
      <w:proofErr w:type="gramStart"/>
      <w:r w:rsidR="0033411F" w:rsidRPr="0033411F">
        <w:rPr>
          <w:b/>
          <w:szCs w:val="28"/>
        </w:rPr>
        <w:t>:</w:t>
      </w:r>
      <w:r w:rsidR="0033411F" w:rsidRPr="0033411F">
        <w:rPr>
          <w:szCs w:val="28"/>
        </w:rPr>
        <w:t xml:space="preserve"> </w:t>
      </w:r>
      <w:r w:rsidR="00633E25">
        <w:rPr>
          <w:color w:val="000000"/>
          <w:sz w:val="27"/>
          <w:szCs w:val="27"/>
        </w:rPr>
        <w:t>Ввести</w:t>
      </w:r>
      <w:proofErr w:type="gramEnd"/>
      <w:r w:rsidR="00633E25">
        <w:rPr>
          <w:color w:val="000000"/>
          <w:sz w:val="27"/>
          <w:szCs w:val="27"/>
        </w:rPr>
        <w:t xml:space="preserve"> n строк с консоли, найти самую короткую и самую длинную строки. Вывести найденные строки и их длину</w:t>
      </w:r>
      <w:r w:rsidR="001A605B">
        <w:rPr>
          <w:color w:val="000000"/>
          <w:sz w:val="27"/>
          <w:szCs w:val="27"/>
        </w:rPr>
        <w:t>.</w:t>
      </w:r>
    </w:p>
    <w:p w14:paraId="54B55E49" w14:textId="4CEEF18F" w:rsidR="0033411F" w:rsidRPr="0033411F" w:rsidRDefault="0033411F" w:rsidP="0033411F">
      <w:pPr>
        <w:pStyle w:val="20144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05B5C907" w14:textId="2A225E84" w:rsidR="0033411F" w:rsidRDefault="007B1F7A" w:rsidP="0033411F">
      <w:pPr>
        <w:pStyle w:val="20144"/>
        <w:ind w:firstLine="0"/>
      </w:pPr>
      <w:r w:rsidRPr="007B1F7A">
        <w:drawing>
          <wp:inline distT="0" distB="0" distL="0" distR="0" wp14:anchorId="0390ADCC" wp14:editId="6068154B">
            <wp:extent cx="5098222" cy="640135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386F" w14:textId="77777777" w:rsidR="0033411F" w:rsidRDefault="0033411F" w:rsidP="0033411F">
      <w:pPr>
        <w:pStyle w:val="20144"/>
      </w:pPr>
      <w:r>
        <w:t>Проверка правильности работы:</w:t>
      </w:r>
    </w:p>
    <w:p w14:paraId="7534403F" w14:textId="6A12DB22" w:rsidR="0033411F" w:rsidRPr="007B1F7A" w:rsidRDefault="007B1F7A" w:rsidP="001A605B">
      <w:pPr>
        <w:pStyle w:val="20144"/>
        <w:ind w:firstLine="0"/>
        <w:rPr>
          <w:lang w:val="en-US"/>
        </w:rPr>
      </w:pPr>
      <w:r w:rsidRPr="007B1F7A">
        <w:rPr>
          <w:lang w:val="en-US"/>
        </w:rPr>
        <w:lastRenderedPageBreak/>
        <w:drawing>
          <wp:inline distT="0" distB="0" distL="0" distR="0" wp14:anchorId="706D9378" wp14:editId="36BF66EB">
            <wp:extent cx="2918713" cy="17756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2CE3" w14:textId="77CBEE45" w:rsidR="0027695F" w:rsidRDefault="0033411F" w:rsidP="0033411F">
      <w:pPr>
        <w:pStyle w:val="20144"/>
        <w:jc w:val="left"/>
      </w:pPr>
      <w:proofErr w:type="gramStart"/>
      <w:r w:rsidRPr="0033411F">
        <w:rPr>
          <w:b/>
        </w:rPr>
        <w:t>Вывод:</w:t>
      </w:r>
      <w:r w:rsidR="00142419">
        <w:rPr>
          <w:b/>
          <w:lang w:val="en-US"/>
        </w:rPr>
        <w:t xml:space="preserve"> </w:t>
      </w:r>
      <w:r>
        <w:t xml:space="preserve"> </w:t>
      </w:r>
      <w:r w:rsidR="00142419">
        <w:t>п</w:t>
      </w:r>
      <w:r>
        <w:t>рограмма</w:t>
      </w:r>
      <w:proofErr w:type="gramEnd"/>
      <w:r>
        <w:t xml:space="preserve"> работает корректно.</w:t>
      </w:r>
    </w:p>
    <w:p w14:paraId="3F55501D" w14:textId="77777777" w:rsidR="0027695F" w:rsidRDefault="0027695F">
      <w:pPr>
        <w:rPr>
          <w:sz w:val="28"/>
          <w:szCs w:val="32"/>
          <w:lang w:eastAsia="en-US"/>
        </w:rPr>
      </w:pPr>
      <w:r>
        <w:br w:type="page"/>
      </w:r>
    </w:p>
    <w:p w14:paraId="27923368" w14:textId="2C6F47E1" w:rsidR="0033411F" w:rsidRPr="0033411F" w:rsidRDefault="0033411F" w:rsidP="0033411F">
      <w:pPr>
        <w:pStyle w:val="20144"/>
        <w:spacing w:before="240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2ECAE025" w14:textId="102D636F" w:rsidR="0033411F" w:rsidRPr="0033411F" w:rsidRDefault="0033411F" w:rsidP="0033411F">
      <w:pPr>
        <w:pStyle w:val="20144"/>
        <w:rPr>
          <w:color w:val="000000"/>
          <w:szCs w:val="28"/>
        </w:rPr>
      </w:pPr>
      <w:r w:rsidRPr="0033411F">
        <w:rPr>
          <w:b/>
          <w:szCs w:val="28"/>
        </w:rPr>
        <w:t>Вариант</w:t>
      </w:r>
      <w:r w:rsidR="00FD3FC4">
        <w:rPr>
          <w:b/>
          <w:szCs w:val="28"/>
        </w:rPr>
        <w:t xml:space="preserve"> </w:t>
      </w:r>
      <w:r w:rsidR="001F4552">
        <w:rPr>
          <w:b/>
          <w:szCs w:val="28"/>
        </w:rPr>
        <w:t>5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1F4552">
        <w:rPr>
          <w:color w:val="000000"/>
          <w:sz w:val="27"/>
          <w:szCs w:val="27"/>
        </w:rPr>
        <w:t>Транспонировать</w:t>
      </w:r>
      <w:proofErr w:type="gramEnd"/>
      <w:r w:rsidR="001F4552">
        <w:rPr>
          <w:color w:val="000000"/>
          <w:sz w:val="27"/>
          <w:szCs w:val="27"/>
        </w:rPr>
        <w:t xml:space="preserve"> квадратную матрицу</w:t>
      </w:r>
      <w:r w:rsidR="007407A3">
        <w:rPr>
          <w:color w:val="000000"/>
          <w:sz w:val="27"/>
          <w:szCs w:val="27"/>
        </w:rPr>
        <w:t>.</w:t>
      </w:r>
    </w:p>
    <w:p w14:paraId="3FC11FB5" w14:textId="7B9496E5" w:rsidR="0033411F" w:rsidRPr="00384161" w:rsidRDefault="0033411F" w:rsidP="00384161">
      <w:pPr>
        <w:pStyle w:val="20144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49832A22" w14:textId="6C2828D5" w:rsidR="004454FB" w:rsidRDefault="005F6900" w:rsidP="00FD3FC4">
      <w:pPr>
        <w:pStyle w:val="20144"/>
        <w:spacing w:line="240" w:lineRule="auto"/>
        <w:ind w:firstLine="0"/>
        <w:jc w:val="left"/>
      </w:pPr>
      <w:r w:rsidRPr="005F6900">
        <w:drawing>
          <wp:inline distT="0" distB="0" distL="0" distR="0" wp14:anchorId="2C394295" wp14:editId="2BBC26C5">
            <wp:extent cx="4465707" cy="630228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6857" w14:textId="41DA3461" w:rsidR="005F6900" w:rsidRDefault="005F6900" w:rsidP="00FD3FC4">
      <w:pPr>
        <w:pStyle w:val="20144"/>
        <w:spacing w:line="240" w:lineRule="auto"/>
        <w:ind w:firstLine="0"/>
        <w:jc w:val="left"/>
      </w:pPr>
      <w:r w:rsidRPr="005F6900">
        <w:drawing>
          <wp:inline distT="0" distB="0" distL="0" distR="0" wp14:anchorId="6B1852EA" wp14:editId="1F31C782">
            <wp:extent cx="3574090" cy="1920406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30ED" w14:textId="7CDF6DD6" w:rsidR="00FD3FC4" w:rsidRDefault="00FD3FC4" w:rsidP="00FD3FC4">
      <w:pPr>
        <w:pStyle w:val="20144"/>
        <w:jc w:val="left"/>
      </w:pPr>
      <w:r>
        <w:lastRenderedPageBreak/>
        <w:t>Проверка правильности работы:</w:t>
      </w:r>
    </w:p>
    <w:p w14:paraId="7AE52FB6" w14:textId="3C7102FF" w:rsidR="00FD3FC4" w:rsidRDefault="00C75C8B" w:rsidP="00F20FC2">
      <w:pPr>
        <w:pStyle w:val="20144"/>
        <w:ind w:firstLine="0"/>
      </w:pPr>
      <w:r w:rsidRPr="00C75C8B">
        <w:drawing>
          <wp:inline distT="0" distB="0" distL="0" distR="0" wp14:anchorId="568CCFA5" wp14:editId="7306D311">
            <wp:extent cx="1470787" cy="2179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D39E" w14:textId="591F32E8" w:rsidR="00FD3FC4" w:rsidRPr="0033411F" w:rsidRDefault="00FD3FC4" w:rsidP="00362A94">
      <w:pPr>
        <w:pStyle w:val="20144"/>
      </w:pPr>
      <w:bookmarkStart w:id="0" w:name="_GoBack"/>
      <w:r w:rsidRPr="00FD3FC4">
        <w:rPr>
          <w:b/>
        </w:rPr>
        <w:t>Вывод:</w:t>
      </w:r>
      <w:r>
        <w:t xml:space="preserve"> Программа получает размерность матрицы, после чего происходит её инициализация и заполнение случайными числами. После чего происходит </w:t>
      </w:r>
      <w:r w:rsidR="002D5727">
        <w:t>транспонирование</w:t>
      </w:r>
      <w:r w:rsidR="00D10279">
        <w:t xml:space="preserve"> матриц</w:t>
      </w:r>
      <w:r w:rsidR="002D5727">
        <w:t>ы</w:t>
      </w:r>
      <w:r>
        <w:t>. Программа работает корректно.</w:t>
      </w:r>
      <w:bookmarkEnd w:id="0"/>
    </w:p>
    <w:sectPr w:rsidR="00FD3FC4" w:rsidRPr="0033411F" w:rsidSect="008130F8">
      <w:footerReference w:type="even" r:id="rId14"/>
      <w:footerReference w:type="default" r:id="rId15"/>
      <w:headerReference w:type="first" r:id="rId16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F2839" w14:textId="77777777" w:rsidR="00082679" w:rsidRDefault="00082679">
      <w:r>
        <w:separator/>
      </w:r>
    </w:p>
  </w:endnote>
  <w:endnote w:type="continuationSeparator" w:id="0">
    <w:p w14:paraId="1F50C9D4" w14:textId="77777777" w:rsidR="00082679" w:rsidRDefault="0008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1A76F8">
      <w:rPr>
        <w:rStyle w:val="a8"/>
        <w:noProof/>
        <w:sz w:val="24"/>
        <w:szCs w:val="26"/>
      </w:rPr>
      <w:t>3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1293E" w14:textId="77777777" w:rsidR="00082679" w:rsidRDefault="00082679">
      <w:r>
        <w:separator/>
      </w:r>
    </w:p>
  </w:footnote>
  <w:footnote w:type="continuationSeparator" w:id="0">
    <w:p w14:paraId="23330B93" w14:textId="77777777" w:rsidR="00082679" w:rsidRDefault="00082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4798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2679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2419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05B"/>
    <w:rsid w:val="001A6F48"/>
    <w:rsid w:val="001A76F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4552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695F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5727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2F6574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11F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A94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161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4FB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651B"/>
    <w:rsid w:val="004B7E78"/>
    <w:rsid w:val="004C3E44"/>
    <w:rsid w:val="004C4C2E"/>
    <w:rsid w:val="004C7EDC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6900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3E25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08DC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A3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1F7A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0B4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237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5896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5C8B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4B2E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0279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8BB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0FC2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3FC4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23FB2-9093-4A49-8D4C-694E59C0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89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28</cp:revision>
  <cp:lastPrinted>2019-12-25T09:19:00Z</cp:lastPrinted>
  <dcterms:created xsi:type="dcterms:W3CDTF">2020-05-07T11:40:00Z</dcterms:created>
  <dcterms:modified xsi:type="dcterms:W3CDTF">2020-05-28T19:00:00Z</dcterms:modified>
</cp:coreProperties>
</file>