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4EE7854C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49480B">
        <w:rPr>
          <w:b/>
          <w:sz w:val="44"/>
        </w:rPr>
        <w:t>6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>
      <w:pPr>
        <w:rPr>
          <w:sz w:val="32"/>
        </w:rPr>
      </w:pPr>
    </w:p>
    <w:p w14:paraId="22F1823D" w14:textId="77777777" w:rsidR="0049480B" w:rsidRDefault="0049480B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3E1FFC8D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991127">
        <w:rPr>
          <w:b/>
        </w:rPr>
        <w:t>Куницкая</w:t>
      </w:r>
      <w:r w:rsidR="0094614F">
        <w:rPr>
          <w:b/>
        </w:rPr>
        <w:t xml:space="preserve"> А</w:t>
      </w:r>
      <w:r>
        <w:rPr>
          <w:b/>
        </w:rPr>
        <w:t>.</w:t>
      </w:r>
      <w:r w:rsidR="00991127">
        <w:rPr>
          <w:b/>
        </w:rPr>
        <w:t>М</w:t>
      </w:r>
      <w:r w:rsidR="0094614F"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261E1888" w14:textId="328A3AD0" w:rsidR="0049480B" w:rsidRPr="0033411F" w:rsidRDefault="0049480B" w:rsidP="0049480B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1</w:t>
      </w:r>
      <w:r w:rsidRPr="0033411F">
        <w:rPr>
          <w:b/>
          <w:sz w:val="32"/>
        </w:rPr>
        <w:t>:</w:t>
      </w:r>
    </w:p>
    <w:p w14:paraId="6B9FDFFD" w14:textId="207B494E" w:rsidR="0049480B" w:rsidRPr="009F168B" w:rsidRDefault="0049480B" w:rsidP="0049480B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0924AB">
        <w:rPr>
          <w:b/>
          <w:szCs w:val="28"/>
        </w:rPr>
        <w:t>8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0924AB">
        <w:rPr>
          <w:color w:val="000000"/>
          <w:sz w:val="27"/>
          <w:szCs w:val="27"/>
        </w:rPr>
        <w:t xml:space="preserve">Задана строка, состоящая из символов '(', ')', '[', ']', '{', '}'. Проверить правильность расстановки скобок. Использовать </w:t>
      </w:r>
      <w:proofErr w:type="gramStart"/>
      <w:r w:rsidR="000924AB">
        <w:rPr>
          <w:color w:val="000000"/>
          <w:sz w:val="27"/>
          <w:szCs w:val="27"/>
        </w:rPr>
        <w:t>стек.</w:t>
      </w:r>
      <w:r w:rsidR="00AB186A">
        <w:rPr>
          <w:color w:val="000000"/>
          <w:sz w:val="27"/>
          <w:szCs w:val="27"/>
        </w:rPr>
        <w:t>.</w:t>
      </w:r>
      <w:proofErr w:type="gramEnd"/>
    </w:p>
    <w:p w14:paraId="6F50BE83" w14:textId="0DD0D957" w:rsidR="0049480B" w:rsidRDefault="0049480B" w:rsidP="0049480B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53827B82" w14:textId="13D294B1" w:rsidR="008F32CC" w:rsidRDefault="00E8238A" w:rsidP="0049480B">
      <w:pPr>
        <w:pStyle w:val="20144"/>
        <w:rPr>
          <w:lang w:val="en-US"/>
        </w:rPr>
      </w:pPr>
      <w:r>
        <w:rPr>
          <w:lang w:val="en-US"/>
        </w:rPr>
        <w:t>Main.java:</w:t>
      </w:r>
    </w:p>
    <w:p w14:paraId="109EFCBB" w14:textId="4D7C6F0D" w:rsidR="00E8238A" w:rsidRDefault="00960F9F" w:rsidP="00F950F3">
      <w:pPr>
        <w:pStyle w:val="20144"/>
        <w:ind w:firstLine="0"/>
        <w:rPr>
          <w:lang w:val="en-US"/>
        </w:rPr>
      </w:pPr>
      <w:r w:rsidRPr="00960F9F">
        <w:rPr>
          <w:lang w:val="en-US"/>
        </w:rPr>
        <w:drawing>
          <wp:inline distT="0" distB="0" distL="0" distR="0" wp14:anchorId="7B362160" wp14:editId="495825E2">
            <wp:extent cx="6480175" cy="5756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349E" w14:textId="77A55B2C" w:rsidR="00F950F3" w:rsidRDefault="00F950F3" w:rsidP="00F950F3">
      <w:pPr>
        <w:pStyle w:val="20144"/>
        <w:ind w:firstLine="0"/>
        <w:rPr>
          <w:lang w:val="en-US"/>
        </w:rPr>
      </w:pPr>
      <w:r w:rsidRPr="00F950F3">
        <w:rPr>
          <w:lang w:val="en-US"/>
        </w:rPr>
        <w:lastRenderedPageBreak/>
        <w:drawing>
          <wp:inline distT="0" distB="0" distL="0" distR="0" wp14:anchorId="1DA7AF95" wp14:editId="00F62210">
            <wp:extent cx="4689117" cy="5234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271" cy="523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C970" w14:textId="50867530" w:rsidR="00E8238A" w:rsidRDefault="00E8238A" w:rsidP="0049480B">
      <w:pPr>
        <w:pStyle w:val="20144"/>
        <w:rPr>
          <w:lang w:val="en-US"/>
        </w:rPr>
      </w:pPr>
      <w:r>
        <w:rPr>
          <w:lang w:val="en-US"/>
        </w:rPr>
        <w:t>Bracket.java:</w:t>
      </w:r>
    </w:p>
    <w:p w14:paraId="514A8023" w14:textId="7473086F" w:rsidR="00F950F3" w:rsidRPr="00E8238A" w:rsidRDefault="00F950F3" w:rsidP="0049480B">
      <w:pPr>
        <w:pStyle w:val="20144"/>
        <w:rPr>
          <w:lang w:val="en-US"/>
        </w:rPr>
      </w:pPr>
      <w:r w:rsidRPr="00F950F3">
        <w:rPr>
          <w:lang w:val="en-US"/>
        </w:rPr>
        <w:drawing>
          <wp:inline distT="0" distB="0" distL="0" distR="0" wp14:anchorId="7C178607" wp14:editId="2630C012">
            <wp:extent cx="3436620" cy="249348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2337" cy="24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C75B" w14:textId="77777777" w:rsidR="004223D5" w:rsidRDefault="004223D5" w:rsidP="0049480B">
      <w:pPr>
        <w:pStyle w:val="20144"/>
      </w:pPr>
    </w:p>
    <w:p w14:paraId="4477F064" w14:textId="77777777" w:rsidR="00C11209" w:rsidRDefault="00C11209" w:rsidP="0049480B">
      <w:pPr>
        <w:pStyle w:val="20144"/>
      </w:pPr>
    </w:p>
    <w:p w14:paraId="75550585" w14:textId="77777777" w:rsidR="00C11209" w:rsidRDefault="00C11209" w:rsidP="0049480B">
      <w:pPr>
        <w:pStyle w:val="20144"/>
      </w:pPr>
    </w:p>
    <w:p w14:paraId="36DA851B" w14:textId="484E0CFC" w:rsidR="0049480B" w:rsidRDefault="0049480B" w:rsidP="0049480B">
      <w:pPr>
        <w:pStyle w:val="20144"/>
      </w:pPr>
      <w:r>
        <w:lastRenderedPageBreak/>
        <w:t>Проверка правильности работы:</w:t>
      </w:r>
    </w:p>
    <w:p w14:paraId="09452E35" w14:textId="31F30ECB" w:rsidR="0049480B" w:rsidRPr="00C4488B" w:rsidRDefault="00E0557E" w:rsidP="0049480B">
      <w:pPr>
        <w:pStyle w:val="20144"/>
        <w:ind w:firstLine="0"/>
        <w:rPr>
          <w:noProof/>
          <w:lang w:val="en-US" w:eastAsia="ru-RU"/>
        </w:rPr>
      </w:pPr>
      <w:r w:rsidRPr="00E0557E">
        <w:rPr>
          <w:noProof/>
          <w:lang w:val="en-US" w:eastAsia="ru-RU"/>
        </w:rPr>
        <w:drawing>
          <wp:inline distT="0" distB="0" distL="0" distR="0" wp14:anchorId="548B5C2F" wp14:editId="015C5A22">
            <wp:extent cx="4587638" cy="44199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E5F5" w14:textId="5A551A6C" w:rsidR="008F2BFD" w:rsidRDefault="0049480B" w:rsidP="0049480B">
      <w:pPr>
        <w:pStyle w:val="20144"/>
        <w:spacing w:after="240"/>
        <w:rPr>
          <w:noProof/>
          <w:lang w:eastAsia="ru-RU"/>
        </w:rPr>
      </w:pPr>
      <w:r w:rsidRPr="0049480B">
        <w:rPr>
          <w:b/>
          <w:noProof/>
          <w:lang w:eastAsia="ru-RU"/>
        </w:rPr>
        <w:t>Вывод:</w:t>
      </w:r>
      <w:r>
        <w:rPr>
          <w:noProof/>
          <w:lang w:eastAsia="ru-RU"/>
        </w:rPr>
        <w:t xml:space="preserve"> </w:t>
      </w:r>
      <w:r w:rsidR="00962471">
        <w:rPr>
          <w:noProof/>
          <w:lang w:eastAsia="ru-RU"/>
        </w:rPr>
        <w:t>п</w:t>
      </w:r>
      <w:r>
        <w:rPr>
          <w:noProof/>
          <w:lang w:eastAsia="ru-RU"/>
        </w:rPr>
        <w:t>рограмма работает корректно.</w:t>
      </w:r>
    </w:p>
    <w:p w14:paraId="0DE38AF6" w14:textId="77777777" w:rsidR="008F2BFD" w:rsidRDefault="008F2BFD">
      <w:pPr>
        <w:rPr>
          <w:noProof/>
          <w:sz w:val="28"/>
          <w:szCs w:val="32"/>
          <w:lang w:eastAsia="ru-RU"/>
        </w:rPr>
      </w:pPr>
      <w:r>
        <w:rPr>
          <w:noProof/>
          <w:lang w:eastAsia="ru-RU"/>
        </w:rPr>
        <w:br w:type="page"/>
      </w:r>
    </w:p>
    <w:p w14:paraId="37928601" w14:textId="77777777" w:rsidR="0049480B" w:rsidRPr="0033411F" w:rsidRDefault="0049480B" w:rsidP="0049480B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2</w:t>
      </w:r>
      <w:r w:rsidRPr="0033411F">
        <w:rPr>
          <w:b/>
          <w:sz w:val="32"/>
        </w:rPr>
        <w:t>:</w:t>
      </w:r>
    </w:p>
    <w:p w14:paraId="0B2BB8B2" w14:textId="7A015056" w:rsidR="0049480B" w:rsidRPr="009F168B" w:rsidRDefault="0049480B" w:rsidP="0049480B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BA677E" w:rsidRPr="00BA677E">
        <w:rPr>
          <w:b/>
          <w:szCs w:val="28"/>
        </w:rPr>
        <w:t>1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BA677E">
        <w:rPr>
          <w:color w:val="000000"/>
          <w:sz w:val="27"/>
          <w:szCs w:val="27"/>
        </w:rPr>
        <w:t>На базе коллекций реализовать структуру хранения чисел с поддержкой следующих операций: · добавление/удаление числа; · поиск числа, наиболее близкого к заданному (т.е. модуль разницы минимален</w:t>
      </w:r>
      <w:proofErr w:type="gramStart"/>
      <w:r w:rsidR="00BA677E">
        <w:rPr>
          <w:color w:val="000000"/>
          <w:sz w:val="27"/>
          <w:szCs w:val="27"/>
        </w:rPr>
        <w:t>).</w:t>
      </w:r>
      <w:r>
        <w:rPr>
          <w:color w:val="000000"/>
          <w:sz w:val="27"/>
          <w:szCs w:val="27"/>
        </w:rPr>
        <w:t>.</w:t>
      </w:r>
      <w:proofErr w:type="gramEnd"/>
    </w:p>
    <w:p w14:paraId="27594075" w14:textId="77777777" w:rsidR="0049480B" w:rsidRDefault="0049480B" w:rsidP="0049480B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40ABA88E" w14:textId="325E9CD1" w:rsidR="0049480B" w:rsidRDefault="00D05FAD" w:rsidP="0049480B">
      <w:pPr>
        <w:pStyle w:val="20144"/>
        <w:spacing w:after="240"/>
        <w:ind w:firstLine="0"/>
        <w:rPr>
          <w:noProof/>
          <w:lang w:val="en-US" w:eastAsia="ru-RU"/>
        </w:rPr>
      </w:pPr>
      <w:r>
        <w:rPr>
          <w:noProof/>
          <w:lang w:val="en-US" w:eastAsia="ru-RU"/>
        </w:rPr>
        <w:t>Main</w:t>
      </w:r>
      <w:r w:rsidRPr="00D05FAD">
        <w:rPr>
          <w:noProof/>
          <w:lang w:eastAsia="ru-RU"/>
        </w:rPr>
        <w:t>.</w:t>
      </w:r>
      <w:r>
        <w:rPr>
          <w:noProof/>
          <w:lang w:val="en-US" w:eastAsia="ru-RU"/>
        </w:rPr>
        <w:t>java:</w:t>
      </w:r>
    </w:p>
    <w:p w14:paraId="17B06D73" w14:textId="37ADE51A" w:rsidR="003B665D" w:rsidRDefault="00E002DA" w:rsidP="0049480B">
      <w:pPr>
        <w:pStyle w:val="20144"/>
        <w:spacing w:after="240"/>
        <w:ind w:firstLine="0"/>
        <w:rPr>
          <w:noProof/>
          <w:lang w:val="en-US" w:eastAsia="ru-RU"/>
        </w:rPr>
      </w:pPr>
      <w:r w:rsidRPr="00E002DA">
        <w:rPr>
          <w:noProof/>
          <w:lang w:val="en-US" w:eastAsia="ru-RU"/>
        </w:rPr>
        <w:drawing>
          <wp:inline distT="0" distB="0" distL="0" distR="0" wp14:anchorId="253AD982" wp14:editId="0FFD8FB1">
            <wp:extent cx="4633362" cy="38103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B09B" w14:textId="77777777" w:rsidR="00E002DA" w:rsidRDefault="00E002DA">
      <w:pPr>
        <w:rPr>
          <w:noProof/>
          <w:sz w:val="28"/>
          <w:szCs w:val="32"/>
          <w:lang w:val="en-US" w:eastAsia="ru-RU"/>
        </w:rPr>
      </w:pPr>
      <w:r>
        <w:rPr>
          <w:noProof/>
          <w:lang w:val="en-US" w:eastAsia="ru-RU"/>
        </w:rPr>
        <w:br w:type="page"/>
      </w:r>
    </w:p>
    <w:p w14:paraId="4165CF16" w14:textId="37A87029" w:rsidR="00D05FAD" w:rsidRDefault="004B48D0" w:rsidP="0049480B">
      <w:pPr>
        <w:pStyle w:val="20144"/>
        <w:spacing w:after="240"/>
        <w:ind w:firstLine="0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NumberHolder</w:t>
      </w:r>
      <w:r w:rsidR="00D05FAD">
        <w:rPr>
          <w:noProof/>
          <w:lang w:val="en-US" w:eastAsia="ru-RU"/>
        </w:rPr>
        <w:t>.java:</w:t>
      </w:r>
    </w:p>
    <w:p w14:paraId="0600318D" w14:textId="1ABDE1C1" w:rsidR="00817011" w:rsidRPr="00E002DA" w:rsidRDefault="00E002DA" w:rsidP="00E002DA">
      <w:pPr>
        <w:pStyle w:val="20144"/>
        <w:spacing w:after="240"/>
        <w:ind w:firstLine="0"/>
        <w:rPr>
          <w:noProof/>
          <w:lang w:val="en-US" w:eastAsia="ru-RU"/>
        </w:rPr>
      </w:pPr>
      <w:r w:rsidRPr="00E002DA">
        <w:rPr>
          <w:noProof/>
          <w:lang w:val="en-US" w:eastAsia="ru-RU"/>
        </w:rPr>
        <w:drawing>
          <wp:inline distT="0" distB="0" distL="0" distR="0" wp14:anchorId="42E6DE91" wp14:editId="4818F4E5">
            <wp:extent cx="5433531" cy="545639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1A2E" w14:textId="21DF139D" w:rsidR="0049480B" w:rsidRDefault="0049480B" w:rsidP="0049480B">
      <w:pPr>
        <w:pStyle w:val="20144"/>
      </w:pPr>
      <w:r>
        <w:t>Проверка правильности работы:</w:t>
      </w:r>
    </w:p>
    <w:p w14:paraId="5261AAC8" w14:textId="455408D1" w:rsidR="0049480B" w:rsidRDefault="00DB7404" w:rsidP="00A45ECD">
      <w:pPr>
        <w:pStyle w:val="20144"/>
        <w:ind w:firstLine="0"/>
        <w:jc w:val="center"/>
        <w:rPr>
          <w:noProof/>
          <w:lang w:eastAsia="ru-RU"/>
        </w:rPr>
      </w:pPr>
      <w:r w:rsidRPr="00DB7404">
        <w:rPr>
          <w:noProof/>
          <w:lang w:eastAsia="ru-RU"/>
        </w:rPr>
        <w:drawing>
          <wp:inline distT="0" distB="0" distL="0" distR="0" wp14:anchorId="43E31843" wp14:editId="7A26901D">
            <wp:extent cx="838273" cy="73920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2E39A0" w14:textId="24293D3C" w:rsidR="008130F8" w:rsidRPr="00727D41" w:rsidRDefault="00A45ECD" w:rsidP="00916D0F">
      <w:pPr>
        <w:pStyle w:val="20144"/>
        <w:spacing w:after="240"/>
        <w:rPr>
          <w:noProof/>
          <w:lang w:eastAsia="ru-RU"/>
        </w:rPr>
      </w:pPr>
      <w:r w:rsidRPr="00A45ECD">
        <w:rPr>
          <w:b/>
          <w:noProof/>
          <w:lang w:eastAsia="ru-RU"/>
        </w:rPr>
        <w:t>Вывод:</w:t>
      </w:r>
      <w:r>
        <w:rPr>
          <w:noProof/>
          <w:lang w:eastAsia="ru-RU"/>
        </w:rPr>
        <w:t xml:space="preserve"> </w:t>
      </w:r>
      <w:r w:rsidR="00817011">
        <w:rPr>
          <w:noProof/>
          <w:lang w:eastAsia="ru-RU"/>
        </w:rPr>
        <w:t>п</w:t>
      </w:r>
      <w:r>
        <w:rPr>
          <w:noProof/>
          <w:lang w:eastAsia="ru-RU"/>
        </w:rPr>
        <w:t>рограмма работает корректно.</w:t>
      </w:r>
    </w:p>
    <w:sectPr w:rsidR="008130F8" w:rsidRPr="00727D41" w:rsidSect="008130F8">
      <w:footerReference w:type="even" r:id="rId16"/>
      <w:footerReference w:type="default" r:id="rId17"/>
      <w:headerReference w:type="first" r:id="rId18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35865" w14:textId="77777777" w:rsidR="000C62F6" w:rsidRDefault="000C62F6">
      <w:r>
        <w:separator/>
      </w:r>
    </w:p>
  </w:endnote>
  <w:endnote w:type="continuationSeparator" w:id="0">
    <w:p w14:paraId="045B5AB4" w14:textId="77777777" w:rsidR="000C62F6" w:rsidRDefault="000C6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A45ECD">
      <w:rPr>
        <w:rStyle w:val="a8"/>
        <w:noProof/>
        <w:sz w:val="24"/>
        <w:szCs w:val="26"/>
      </w:rPr>
      <w:t>4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7B177" w14:textId="77777777" w:rsidR="000C62F6" w:rsidRDefault="000C62F6">
      <w:r>
        <w:separator/>
      </w:r>
    </w:p>
  </w:footnote>
  <w:footnote w:type="continuationSeparator" w:id="0">
    <w:p w14:paraId="1401FB86" w14:textId="77777777" w:rsidR="000C62F6" w:rsidRDefault="000C6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4AB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2F6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9B0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97BD3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65D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23D5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480B"/>
    <w:rsid w:val="004967CB"/>
    <w:rsid w:val="004A302D"/>
    <w:rsid w:val="004A33F1"/>
    <w:rsid w:val="004A575B"/>
    <w:rsid w:val="004B1059"/>
    <w:rsid w:val="004B2D62"/>
    <w:rsid w:val="004B3F3E"/>
    <w:rsid w:val="004B4280"/>
    <w:rsid w:val="004B48D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163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E7F0F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11"/>
    <w:rsid w:val="008170F8"/>
    <w:rsid w:val="00820CD3"/>
    <w:rsid w:val="00821BC3"/>
    <w:rsid w:val="00823EA3"/>
    <w:rsid w:val="008259EE"/>
    <w:rsid w:val="00825E07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2BFD"/>
    <w:rsid w:val="008F32CC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6D0F"/>
    <w:rsid w:val="0091703E"/>
    <w:rsid w:val="009206FF"/>
    <w:rsid w:val="009219EF"/>
    <w:rsid w:val="00923508"/>
    <w:rsid w:val="00923B31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14F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0F9F"/>
    <w:rsid w:val="00962051"/>
    <w:rsid w:val="0096247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1127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5ECD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86A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677E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209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488B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5FAD"/>
    <w:rsid w:val="00D07010"/>
    <w:rsid w:val="00D075E4"/>
    <w:rsid w:val="00D11F47"/>
    <w:rsid w:val="00D11FD7"/>
    <w:rsid w:val="00D12C11"/>
    <w:rsid w:val="00D13D73"/>
    <w:rsid w:val="00D155DD"/>
    <w:rsid w:val="00D15F45"/>
    <w:rsid w:val="00D16912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B7404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2DA"/>
    <w:rsid w:val="00E00787"/>
    <w:rsid w:val="00E01C3D"/>
    <w:rsid w:val="00E0557E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238A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0F3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A1BC2-C6B9-4DC0-BAFC-0B9AE5CE0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31</TotalTime>
  <Pages>6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31</cp:revision>
  <cp:lastPrinted>2019-12-25T09:19:00Z</cp:lastPrinted>
  <dcterms:created xsi:type="dcterms:W3CDTF">2020-05-07T11:40:00Z</dcterms:created>
  <dcterms:modified xsi:type="dcterms:W3CDTF">2020-05-28T20:00:00Z</dcterms:modified>
</cp:coreProperties>
</file>