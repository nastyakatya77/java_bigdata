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6D4A5770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A15E1">
        <w:rPr>
          <w:b/>
          <w:sz w:val="44"/>
        </w:rPr>
        <w:t>5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8096430" w14:textId="77777777" w:rsidR="004A15E1" w:rsidRDefault="004A15E1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DB0A557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734B0D">
        <w:rPr>
          <w:b/>
        </w:rPr>
        <w:t>Куницкая</w:t>
      </w:r>
      <w:r w:rsidR="00253D54">
        <w:rPr>
          <w:b/>
        </w:rPr>
        <w:t xml:space="preserve"> А.</w:t>
      </w:r>
      <w:r w:rsidR="00734B0D">
        <w:rPr>
          <w:b/>
        </w:rPr>
        <w:t>М</w:t>
      </w:r>
      <w:r w:rsidR="00253D54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31DDDB2" w14:textId="77777777" w:rsidR="004A15E1" w:rsidRPr="0033411F" w:rsidRDefault="004A15E1" w:rsidP="004A15E1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4BCEC0BE" w14:textId="38E15AC9" w:rsidR="004A15E1" w:rsidRPr="0033411F" w:rsidRDefault="004A15E1" w:rsidP="004A15E1">
      <w:pPr>
        <w:pStyle w:val="20144"/>
        <w:rPr>
          <w:color w:val="000000"/>
          <w:szCs w:val="28"/>
        </w:rPr>
      </w:pPr>
      <w:r>
        <w:rPr>
          <w:color w:val="000000"/>
          <w:sz w:val="27"/>
          <w:szCs w:val="27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5C51303" w14:textId="77777777" w:rsidR="004A15E1" w:rsidRPr="009F168B" w:rsidRDefault="004A15E1" w:rsidP="004A15E1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047739B4" w14:textId="77777777" w:rsidR="004A15E1" w:rsidRDefault="004A15E1" w:rsidP="004A15E1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536B874E" w14:textId="368C1730" w:rsidR="004A15E1" w:rsidRDefault="00027078" w:rsidP="004A15E1">
      <w:pPr>
        <w:pStyle w:val="20144"/>
        <w:ind w:firstLine="0"/>
      </w:pPr>
      <w:r w:rsidRPr="00027078">
        <w:drawing>
          <wp:inline distT="0" distB="0" distL="0" distR="0" wp14:anchorId="531A3E6F" wp14:editId="30DA0204">
            <wp:extent cx="4244708" cy="515918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E12" w14:textId="56A55A0D" w:rsidR="00027078" w:rsidRDefault="00027078" w:rsidP="004A15E1">
      <w:pPr>
        <w:pStyle w:val="20144"/>
        <w:ind w:firstLine="0"/>
      </w:pPr>
      <w:r w:rsidRPr="00027078">
        <w:lastRenderedPageBreak/>
        <w:drawing>
          <wp:inline distT="0" distB="0" distL="0" distR="0" wp14:anchorId="207C7ECA" wp14:editId="6318CB98">
            <wp:extent cx="6378493" cy="31092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E50" w14:textId="7E9BEA8F" w:rsidR="00843DC9" w:rsidRPr="009D14D9" w:rsidRDefault="004A15E1" w:rsidP="00027078">
      <w:pPr>
        <w:pStyle w:val="20144"/>
        <w:ind w:firstLine="0"/>
      </w:pPr>
      <w:r>
        <w:t xml:space="preserve">Файл </w:t>
      </w:r>
      <w:r w:rsidR="00484F0A">
        <w:rPr>
          <w:lang w:val="en-US"/>
        </w:rPr>
        <w:t>Cinema</w:t>
      </w:r>
      <w:r w:rsidRPr="009D14D9">
        <w:t>.</w:t>
      </w:r>
      <w:r>
        <w:rPr>
          <w:lang w:val="en-US"/>
        </w:rPr>
        <w:t>java</w:t>
      </w:r>
      <w:r w:rsidRPr="009D14D9">
        <w:t>:</w:t>
      </w:r>
    </w:p>
    <w:p w14:paraId="7159C9A4" w14:textId="00086972" w:rsidR="00F64FE4" w:rsidRPr="009D14D9" w:rsidRDefault="009D14D9" w:rsidP="009C524F">
      <w:pPr>
        <w:pStyle w:val="20144"/>
        <w:spacing w:line="240" w:lineRule="auto"/>
        <w:ind w:firstLine="0"/>
      </w:pPr>
      <w:r w:rsidRPr="009D14D9">
        <w:drawing>
          <wp:inline distT="0" distB="0" distL="0" distR="0" wp14:anchorId="4EF124D9" wp14:editId="20B1A48C">
            <wp:extent cx="2857500" cy="34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626" cy="34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4D9">
        <w:drawing>
          <wp:inline distT="0" distB="0" distL="0" distR="0" wp14:anchorId="5DC1E5B9" wp14:editId="21F2202B">
            <wp:extent cx="3000138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974" cy="34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FC5" w14:textId="77777777" w:rsidR="004A15E1" w:rsidRDefault="004A15E1" w:rsidP="009C524F">
      <w:pPr>
        <w:pStyle w:val="20144"/>
      </w:pPr>
      <w:r>
        <w:t>Проверка правильности работы:</w:t>
      </w:r>
    </w:p>
    <w:p w14:paraId="74E6217D" w14:textId="1675A6D4" w:rsidR="009C524F" w:rsidRDefault="00520ED2" w:rsidP="009C524F">
      <w:pPr>
        <w:pStyle w:val="20144"/>
        <w:jc w:val="center"/>
      </w:pPr>
      <w:r w:rsidRPr="00520ED2">
        <w:drawing>
          <wp:inline distT="0" distB="0" distL="0" distR="0" wp14:anchorId="3A8DC0CC" wp14:editId="6B2A2B46">
            <wp:extent cx="2408129" cy="131075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E00" w14:textId="4B051DD9" w:rsidR="004A15E1" w:rsidRDefault="004A15E1" w:rsidP="009C524F">
      <w:pPr>
        <w:pStyle w:val="20144"/>
      </w:pPr>
      <w:r w:rsidRPr="009C524F">
        <w:rPr>
          <w:b/>
        </w:rPr>
        <w:t>Вывод:</w:t>
      </w:r>
      <w:r>
        <w:t xml:space="preserve"> </w:t>
      </w:r>
      <w:r w:rsidR="009C524F">
        <w:t xml:space="preserve">Программа, созданная в лабораторной работе 4, была модифицирована в части проверки </w:t>
      </w:r>
      <w:r w:rsidR="00F64FE4">
        <w:t>чтения файла</w:t>
      </w:r>
      <w:r w:rsidR="009C524F">
        <w:t>. Программа работает корректно.</w:t>
      </w:r>
    </w:p>
    <w:p w14:paraId="48083C5F" w14:textId="365495A0" w:rsidR="009C524F" w:rsidRPr="0033411F" w:rsidRDefault="009C524F" w:rsidP="009C524F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12F6C04F" w14:textId="77777777" w:rsidR="009C524F" w:rsidRDefault="009C524F" w:rsidP="009C524F">
      <w:pPr>
        <w:pStyle w:val="201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5FA7EBFD" w14:textId="1F3C62AE" w:rsidR="009C524F" w:rsidRPr="009F168B" w:rsidRDefault="009C524F" w:rsidP="009C524F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81522C0" w14:textId="77777777" w:rsidR="009C524F" w:rsidRDefault="009C524F" w:rsidP="009C524F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1E75A8C3" w14:textId="1577AB68" w:rsidR="009C524F" w:rsidRDefault="007D6B4F" w:rsidP="009C524F">
      <w:pPr>
        <w:pStyle w:val="20144"/>
        <w:ind w:firstLine="0"/>
      </w:pPr>
      <w:r w:rsidRPr="007D6B4F">
        <w:drawing>
          <wp:inline distT="0" distB="0" distL="0" distR="0" wp14:anchorId="2AF76E8D" wp14:editId="7158F2C8">
            <wp:extent cx="3452159" cy="268247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6FC" w14:textId="5B49D0C5" w:rsidR="009C524F" w:rsidRDefault="009C524F" w:rsidP="009C524F">
      <w:pPr>
        <w:pStyle w:val="20144"/>
      </w:pPr>
      <w:r w:rsidRPr="009F168B">
        <w:t xml:space="preserve">Файл </w:t>
      </w:r>
      <w:proofErr w:type="spellStart"/>
      <w:r w:rsidR="007D6B4F">
        <w:rPr>
          <w:lang w:val="en-US"/>
        </w:rPr>
        <w:t>IFilm</w:t>
      </w:r>
      <w:proofErr w:type="spellEnd"/>
      <w:r w:rsidRPr="00BD0199">
        <w:t>.</w:t>
      </w:r>
      <w:r w:rsidRPr="009F168B">
        <w:rPr>
          <w:lang w:val="en-US"/>
        </w:rPr>
        <w:t>java</w:t>
      </w:r>
      <w:r w:rsidRPr="00BD0199">
        <w:t>:</w:t>
      </w:r>
    </w:p>
    <w:p w14:paraId="39DB0403" w14:textId="616A91F4" w:rsidR="007D6B4F" w:rsidRPr="00BD0199" w:rsidRDefault="005E336A" w:rsidP="009C524F">
      <w:pPr>
        <w:pStyle w:val="20144"/>
      </w:pPr>
      <w:r w:rsidRPr="005E336A">
        <w:drawing>
          <wp:inline distT="0" distB="0" distL="0" distR="0" wp14:anchorId="506E16BB" wp14:editId="2A6ADCA6">
            <wp:extent cx="2316681" cy="272819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7E53" w14:textId="63A1E77A" w:rsidR="009C524F" w:rsidRPr="00BD0199" w:rsidRDefault="009C524F" w:rsidP="009C524F">
      <w:pPr>
        <w:pStyle w:val="20144"/>
      </w:pPr>
      <w:r w:rsidRPr="009F168B">
        <w:t xml:space="preserve">Файл </w:t>
      </w:r>
      <w:proofErr w:type="spellStart"/>
      <w:r w:rsidR="007D6B4F">
        <w:rPr>
          <w:lang w:val="en-US"/>
        </w:rPr>
        <w:t>HomeFilm</w:t>
      </w:r>
      <w:proofErr w:type="spellEnd"/>
      <w:r w:rsidRPr="00BD0199">
        <w:t>.</w:t>
      </w:r>
      <w:r w:rsidRPr="009F168B">
        <w:rPr>
          <w:lang w:val="en-US"/>
        </w:rPr>
        <w:t>java</w:t>
      </w:r>
      <w:r w:rsidRPr="00BD0199">
        <w:t>:</w:t>
      </w:r>
    </w:p>
    <w:p w14:paraId="32BE65AE" w14:textId="023956CE" w:rsidR="00BD0199" w:rsidRDefault="005E336A" w:rsidP="009C524F">
      <w:pPr>
        <w:pStyle w:val="20144"/>
      </w:pPr>
      <w:r w:rsidRPr="005E336A">
        <w:lastRenderedPageBreak/>
        <w:drawing>
          <wp:inline distT="0" distB="0" distL="0" distR="0" wp14:anchorId="6CC3D70E" wp14:editId="301E1319">
            <wp:extent cx="4176122" cy="32387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DEFB" w14:textId="13819C77" w:rsidR="009C524F" w:rsidRPr="004722E2" w:rsidRDefault="009C524F" w:rsidP="009C524F">
      <w:pPr>
        <w:pStyle w:val="20144"/>
      </w:pPr>
      <w:r w:rsidRPr="009F168B">
        <w:t xml:space="preserve">Файл </w:t>
      </w:r>
      <w:r w:rsidR="007D6B4F">
        <w:rPr>
          <w:lang w:val="en-US"/>
        </w:rPr>
        <w:t>Comedy</w:t>
      </w:r>
      <w:r w:rsidRPr="004722E2">
        <w:t>.</w:t>
      </w:r>
      <w:r w:rsidRPr="009F168B">
        <w:rPr>
          <w:lang w:val="en-US"/>
        </w:rPr>
        <w:t>java</w:t>
      </w:r>
      <w:r w:rsidRPr="004722E2">
        <w:t>:</w:t>
      </w:r>
    </w:p>
    <w:p w14:paraId="14EF1C5A" w14:textId="76FC7AD7" w:rsidR="009C524F" w:rsidRPr="004722E2" w:rsidRDefault="005E336A" w:rsidP="009C524F">
      <w:pPr>
        <w:pStyle w:val="20144"/>
        <w:ind w:firstLine="0"/>
        <w:rPr>
          <w:b/>
        </w:rPr>
      </w:pPr>
      <w:r w:rsidRPr="005E336A">
        <w:rPr>
          <w:b/>
        </w:rPr>
        <w:drawing>
          <wp:inline distT="0" distB="0" distL="0" distR="0" wp14:anchorId="4F016FEF" wp14:editId="052FF7F9">
            <wp:extent cx="3886537" cy="264436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BA2C" w14:textId="7D197A1D" w:rsidR="00A32F23" w:rsidRDefault="009C524F" w:rsidP="00A32F23">
      <w:pPr>
        <w:pStyle w:val="20144"/>
      </w:pPr>
      <w:r>
        <w:t>Проверка правильности работы:</w:t>
      </w:r>
    </w:p>
    <w:p w14:paraId="5D03CC6A" w14:textId="0679550F" w:rsidR="009C524F" w:rsidRDefault="00A32F23" w:rsidP="00A32F23">
      <w:pPr>
        <w:pStyle w:val="20144"/>
        <w:ind w:firstLine="0"/>
        <w:rPr>
          <w:lang w:val="en-US"/>
        </w:rPr>
      </w:pPr>
      <w:r w:rsidRPr="00A32F23">
        <w:rPr>
          <w:lang w:val="en-US"/>
        </w:rPr>
        <w:drawing>
          <wp:inline distT="0" distB="0" distL="0" distR="0" wp14:anchorId="77C0E0E2" wp14:editId="3D804666">
            <wp:extent cx="983065" cy="220999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4421" w14:textId="43989FA8" w:rsidR="009C524F" w:rsidRDefault="009C524F" w:rsidP="009C524F">
      <w:pPr>
        <w:pStyle w:val="20144"/>
      </w:pPr>
      <w:r w:rsidRPr="009C524F">
        <w:rPr>
          <w:b/>
        </w:rPr>
        <w:t>Вывод:</w:t>
      </w:r>
      <w:r>
        <w:t xml:space="preserve"> Программа, созданная в лабораторной работе 4, была модифицирована. Программа работает корректно.</w:t>
      </w:r>
    </w:p>
    <w:p w14:paraId="3A087CAA" w14:textId="36576B8F" w:rsidR="00B10A6A" w:rsidRDefault="00B10A6A">
      <w:pPr>
        <w:rPr>
          <w:sz w:val="28"/>
          <w:szCs w:val="32"/>
          <w:lang w:eastAsia="en-US"/>
        </w:rPr>
      </w:pPr>
      <w:r>
        <w:br w:type="page"/>
      </w:r>
    </w:p>
    <w:p w14:paraId="381E995C" w14:textId="5AE4459A" w:rsidR="009C524F" w:rsidRPr="0033411F" w:rsidRDefault="009C524F" w:rsidP="009C524F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3</w:t>
      </w:r>
      <w:r w:rsidRPr="0033411F">
        <w:rPr>
          <w:b/>
          <w:sz w:val="32"/>
        </w:rPr>
        <w:t>:</w:t>
      </w:r>
    </w:p>
    <w:p w14:paraId="48BE394A" w14:textId="02B9FD4B" w:rsidR="00EC1E75" w:rsidRDefault="009C524F" w:rsidP="00EC1E75">
      <w:pPr>
        <w:pStyle w:val="af2"/>
        <w:jc w:val="both"/>
        <w:rPr>
          <w:color w:val="000000"/>
          <w:sz w:val="28"/>
          <w:szCs w:val="28"/>
        </w:rPr>
      </w:pPr>
      <w:r w:rsidRPr="00EC1E75">
        <w:rPr>
          <w:b/>
          <w:sz w:val="28"/>
          <w:szCs w:val="28"/>
        </w:rPr>
        <w:t xml:space="preserve">Вариант </w:t>
      </w:r>
      <w:r w:rsidR="001C6BFC" w:rsidRPr="001C6BFC">
        <w:rPr>
          <w:b/>
          <w:sz w:val="28"/>
          <w:szCs w:val="28"/>
        </w:rPr>
        <w:t>3</w:t>
      </w:r>
      <w:r w:rsidRPr="00EC1E75">
        <w:rPr>
          <w:b/>
          <w:sz w:val="28"/>
          <w:szCs w:val="28"/>
        </w:rPr>
        <w:t>:</w:t>
      </w:r>
      <w:r w:rsidRPr="00EC1E75">
        <w:rPr>
          <w:sz w:val="28"/>
          <w:szCs w:val="28"/>
        </w:rPr>
        <w:t xml:space="preserve"> </w:t>
      </w:r>
      <w:proofErr w:type="gramStart"/>
      <w:r w:rsidRPr="00EC1E75">
        <w:rPr>
          <w:color w:val="000000"/>
          <w:sz w:val="28"/>
          <w:szCs w:val="28"/>
        </w:rPr>
        <w:t>В</w:t>
      </w:r>
      <w:proofErr w:type="gramEnd"/>
      <w:r w:rsidRPr="00EC1E75">
        <w:rPr>
          <w:color w:val="000000"/>
          <w:sz w:val="28"/>
          <w:szCs w:val="28"/>
        </w:rPr>
        <w:t xml:space="preserve">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 </w:t>
      </w:r>
      <w:r w:rsidR="00EC1E75" w:rsidRPr="00EC1E75">
        <w:rPr>
          <w:color w:val="000000"/>
          <w:sz w:val="28"/>
          <w:szCs w:val="28"/>
        </w:rPr>
        <w:t>каждая строка состоит из одного слова, каждая строка состоит из нескольких слов.</w:t>
      </w:r>
      <w:r w:rsidR="00603194" w:rsidRPr="00603194">
        <w:rPr>
          <w:color w:val="000000"/>
          <w:sz w:val="28"/>
          <w:szCs w:val="28"/>
        </w:rPr>
        <w:t xml:space="preserve"> </w:t>
      </w:r>
    </w:p>
    <w:p w14:paraId="08EE22FC" w14:textId="547EF115" w:rsidR="009C524F" w:rsidRPr="00D811A3" w:rsidRDefault="00603194" w:rsidP="00D811A3">
      <w:pPr>
        <w:pStyle w:val="af2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каждой строке найти слова, начинающиеся с гласной буквы</w:t>
      </w:r>
    </w:p>
    <w:p w14:paraId="2B47B788" w14:textId="6BDDD5CB" w:rsidR="009C524F" w:rsidRDefault="009C524F" w:rsidP="00223AB5">
      <w:pPr>
        <w:pStyle w:val="20144"/>
      </w:pPr>
      <w:r w:rsidRPr="009F168B">
        <w:rPr>
          <w:b/>
        </w:rPr>
        <w:t>Код программы:</w:t>
      </w:r>
    </w:p>
    <w:p w14:paraId="47F0872C" w14:textId="268112E5" w:rsidR="00223AB5" w:rsidRDefault="00631CB3" w:rsidP="00223AB5">
      <w:pPr>
        <w:pStyle w:val="20144"/>
        <w:ind w:firstLine="0"/>
      </w:pPr>
      <w:r w:rsidRPr="00631CB3">
        <w:drawing>
          <wp:inline distT="0" distB="0" distL="0" distR="0" wp14:anchorId="40BE9483" wp14:editId="5F2F3415">
            <wp:extent cx="6480175" cy="43345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3447" w14:textId="549E549E" w:rsidR="00223AB5" w:rsidRDefault="00223AB5" w:rsidP="00223AB5">
      <w:pPr>
        <w:pStyle w:val="20144"/>
      </w:pPr>
      <w:r>
        <w:t>Содержимое</w:t>
      </w:r>
      <w:r w:rsidRPr="00631CB3">
        <w:t xml:space="preserve"> </w:t>
      </w:r>
      <w:r>
        <w:t>исходного</w:t>
      </w:r>
      <w:r w:rsidRPr="00631CB3">
        <w:t xml:space="preserve"> </w:t>
      </w:r>
      <w:r>
        <w:t>файла</w:t>
      </w:r>
      <w:r w:rsidRPr="00631CB3">
        <w:t>:</w:t>
      </w:r>
    </w:p>
    <w:p w14:paraId="59210D7C" w14:textId="040DFFBA" w:rsidR="00BF34E4" w:rsidRPr="00631CB3" w:rsidRDefault="00BF34E4" w:rsidP="00223AB5">
      <w:pPr>
        <w:pStyle w:val="20144"/>
      </w:pPr>
      <w:r w:rsidRPr="00BF34E4">
        <w:drawing>
          <wp:inline distT="0" distB="0" distL="0" distR="0" wp14:anchorId="28183C0B" wp14:editId="5942FDBF">
            <wp:extent cx="5634355" cy="171598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120" cy="17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137C" w14:textId="77777777" w:rsidR="00BF34E4" w:rsidRDefault="00BF34E4" w:rsidP="00223AB5">
      <w:pPr>
        <w:pStyle w:val="20144"/>
      </w:pPr>
    </w:p>
    <w:p w14:paraId="28CB914B" w14:textId="7A0D7A20" w:rsidR="00223AB5" w:rsidRDefault="00223AB5" w:rsidP="00223AB5">
      <w:pPr>
        <w:pStyle w:val="20144"/>
      </w:pPr>
      <w:r>
        <w:lastRenderedPageBreak/>
        <w:t>Проверка правильности работы:</w:t>
      </w:r>
    </w:p>
    <w:p w14:paraId="571DBF8A" w14:textId="25361E4F" w:rsidR="00726BF4" w:rsidRDefault="00BF34E4" w:rsidP="00223AB5">
      <w:pPr>
        <w:pStyle w:val="20144"/>
        <w:spacing w:after="240"/>
      </w:pPr>
      <w:r w:rsidRPr="00BF34E4">
        <w:drawing>
          <wp:inline distT="0" distB="0" distL="0" distR="0" wp14:anchorId="28357A5E" wp14:editId="26A42E6F">
            <wp:extent cx="1745131" cy="2697714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BF4" w14:textId="610ABC33" w:rsidR="00DD1E20" w:rsidRDefault="00223AB5" w:rsidP="00223AB5">
      <w:pPr>
        <w:pStyle w:val="20144"/>
        <w:spacing w:after="240"/>
        <w:rPr>
          <w:noProof/>
          <w:lang w:eastAsia="ru-RU"/>
        </w:rPr>
      </w:pPr>
      <w:r w:rsidRPr="00201696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Программа работает корректно.</w:t>
      </w:r>
    </w:p>
    <w:p w14:paraId="73E2DAEC" w14:textId="77777777" w:rsidR="00DD1E20" w:rsidRDefault="00DD1E20">
      <w:pPr>
        <w:rPr>
          <w:noProof/>
          <w:sz w:val="28"/>
          <w:szCs w:val="32"/>
          <w:lang w:eastAsia="ru-RU"/>
        </w:rPr>
      </w:pPr>
      <w:r>
        <w:rPr>
          <w:noProof/>
          <w:lang w:eastAsia="ru-RU"/>
        </w:rPr>
        <w:br w:type="page"/>
      </w:r>
    </w:p>
    <w:p w14:paraId="1ABEED99" w14:textId="57092BCF" w:rsidR="00223AB5" w:rsidRPr="0033411F" w:rsidRDefault="00223AB5" w:rsidP="00223AB5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4</w:t>
      </w:r>
      <w:r w:rsidRPr="0033411F">
        <w:rPr>
          <w:b/>
          <w:sz w:val="32"/>
        </w:rPr>
        <w:t>:</w:t>
      </w:r>
    </w:p>
    <w:p w14:paraId="1FFCC016" w14:textId="365351EA" w:rsidR="00223AB5" w:rsidRPr="002155DD" w:rsidRDefault="00223AB5" w:rsidP="002155DD">
      <w:pPr>
        <w:pStyle w:val="af2"/>
        <w:spacing w:before="0" w:beforeAutospacing="0" w:line="360" w:lineRule="auto"/>
        <w:ind w:firstLine="709"/>
        <w:rPr>
          <w:color w:val="000000"/>
          <w:sz w:val="28"/>
          <w:szCs w:val="27"/>
        </w:rPr>
      </w:pPr>
      <w:r w:rsidRPr="00223AB5">
        <w:rPr>
          <w:b/>
          <w:sz w:val="28"/>
          <w:szCs w:val="28"/>
        </w:rPr>
        <w:t>Вариант 1</w:t>
      </w:r>
      <w:proofErr w:type="gramStart"/>
      <w:r w:rsidRPr="00223AB5">
        <w:rPr>
          <w:b/>
          <w:sz w:val="28"/>
          <w:szCs w:val="28"/>
        </w:rPr>
        <w:t>:</w:t>
      </w:r>
      <w:r w:rsidRPr="00223AB5">
        <w:rPr>
          <w:sz w:val="28"/>
          <w:szCs w:val="28"/>
        </w:rPr>
        <w:t xml:space="preserve"> </w:t>
      </w:r>
      <w:r w:rsidRPr="00223AB5">
        <w:rPr>
          <w:color w:val="000000"/>
          <w:sz w:val="28"/>
          <w:szCs w:val="27"/>
        </w:rPr>
        <w:t>При</w:t>
      </w:r>
      <w:proofErr w:type="gramEnd"/>
      <w:r w:rsidRPr="00223AB5">
        <w:rPr>
          <w:color w:val="000000"/>
          <w:sz w:val="28"/>
          <w:szCs w:val="27"/>
        </w:rPr>
        <w:t xml:space="preserve"> выполнении следующих заданий для вывода результатов создавать новую директорию и файл средствами класса File: Прочитать текст </w:t>
      </w:r>
      <w:proofErr w:type="spellStart"/>
      <w:r w:rsidRPr="00223AB5">
        <w:rPr>
          <w:color w:val="000000"/>
          <w:sz w:val="28"/>
          <w:szCs w:val="27"/>
        </w:rPr>
        <w:t>Java</w:t>
      </w:r>
      <w:proofErr w:type="spellEnd"/>
      <w:r w:rsidRPr="00223AB5">
        <w:rPr>
          <w:color w:val="000000"/>
          <w:sz w:val="28"/>
          <w:szCs w:val="27"/>
        </w:rPr>
        <w:t xml:space="preserve">-программы и все слова </w:t>
      </w:r>
      <w:proofErr w:type="spellStart"/>
      <w:r w:rsidRPr="00223AB5">
        <w:rPr>
          <w:color w:val="000000"/>
          <w:sz w:val="28"/>
          <w:szCs w:val="27"/>
        </w:rPr>
        <w:t>public</w:t>
      </w:r>
      <w:proofErr w:type="spellEnd"/>
      <w:r w:rsidRPr="00223AB5">
        <w:rPr>
          <w:color w:val="000000"/>
          <w:sz w:val="28"/>
          <w:szCs w:val="27"/>
        </w:rPr>
        <w:t xml:space="preserve"> в объявлении атрибутов и методов класса заменить на слово </w:t>
      </w:r>
      <w:proofErr w:type="spellStart"/>
      <w:r w:rsidRPr="00223AB5">
        <w:rPr>
          <w:color w:val="000000"/>
          <w:sz w:val="28"/>
          <w:szCs w:val="27"/>
        </w:rPr>
        <w:t>private</w:t>
      </w:r>
      <w:proofErr w:type="spellEnd"/>
      <w:r w:rsidRPr="00223AB5">
        <w:rPr>
          <w:color w:val="000000"/>
          <w:sz w:val="28"/>
          <w:szCs w:val="27"/>
        </w:rPr>
        <w:t>.</w:t>
      </w:r>
    </w:p>
    <w:p w14:paraId="0AE12AF1" w14:textId="77777777" w:rsidR="00223AB5" w:rsidRDefault="00223AB5" w:rsidP="00223AB5">
      <w:pPr>
        <w:pStyle w:val="20144"/>
      </w:pPr>
      <w:r w:rsidRPr="009F168B">
        <w:rPr>
          <w:b/>
        </w:rPr>
        <w:t>Код программы:</w:t>
      </w:r>
    </w:p>
    <w:p w14:paraId="089A1908" w14:textId="6065ADDD" w:rsidR="00223AB5" w:rsidRDefault="00467839" w:rsidP="00223AB5">
      <w:pPr>
        <w:pStyle w:val="20144"/>
        <w:spacing w:after="240"/>
        <w:ind w:firstLine="0"/>
      </w:pPr>
      <w:r w:rsidRPr="00467839">
        <w:rPr>
          <w:noProof/>
        </w:rPr>
        <w:drawing>
          <wp:inline distT="0" distB="0" distL="0" distR="0" wp14:anchorId="37CBE86D" wp14:editId="092195E1">
            <wp:extent cx="4983480" cy="1947977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457" cy="19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E94" w14:textId="77777777" w:rsidR="00223AB5" w:rsidRDefault="00223AB5" w:rsidP="00223AB5">
      <w:pPr>
        <w:pStyle w:val="20144"/>
      </w:pPr>
      <w:r>
        <w:t>Проверка правильности работы: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201696" w14:paraId="574F3D4B" w14:textId="77777777" w:rsidTr="00201696">
        <w:trPr>
          <w:jc w:val="center"/>
        </w:trPr>
        <w:tc>
          <w:tcPr>
            <w:tcW w:w="5097" w:type="dxa"/>
          </w:tcPr>
          <w:p w14:paraId="6E8C6429" w14:textId="0A838E7C" w:rsidR="00201696" w:rsidRDefault="00201696" w:rsidP="00201696">
            <w:pPr>
              <w:pStyle w:val="20144"/>
              <w:ind w:firstLine="0"/>
              <w:jc w:val="center"/>
            </w:pPr>
            <w:r>
              <w:t>До запуска программы:</w:t>
            </w:r>
          </w:p>
        </w:tc>
        <w:tc>
          <w:tcPr>
            <w:tcW w:w="5098" w:type="dxa"/>
          </w:tcPr>
          <w:p w14:paraId="1AEB7E0B" w14:textId="77C4C836" w:rsidR="00201696" w:rsidRDefault="00201696" w:rsidP="00201696">
            <w:pPr>
              <w:pStyle w:val="20144"/>
              <w:ind w:firstLine="0"/>
              <w:jc w:val="center"/>
            </w:pPr>
            <w:r>
              <w:t>Результат выполнения программы:</w:t>
            </w:r>
          </w:p>
        </w:tc>
      </w:tr>
      <w:tr w:rsidR="00201696" w14:paraId="18AF11AB" w14:textId="77777777" w:rsidTr="00201696">
        <w:trPr>
          <w:jc w:val="center"/>
        </w:trPr>
        <w:tc>
          <w:tcPr>
            <w:tcW w:w="5097" w:type="dxa"/>
          </w:tcPr>
          <w:p w14:paraId="15EF4329" w14:textId="6E8B5EB1" w:rsidR="00201696" w:rsidRDefault="004E1A40" w:rsidP="00201696">
            <w:pPr>
              <w:pStyle w:val="20144"/>
              <w:ind w:firstLine="0"/>
              <w:jc w:val="center"/>
            </w:pPr>
            <w:r w:rsidRPr="004E1A40">
              <w:drawing>
                <wp:inline distT="0" distB="0" distL="0" distR="0" wp14:anchorId="73BC8E61" wp14:editId="23AF169A">
                  <wp:extent cx="2042337" cy="63251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6F0385D" w14:textId="6A99699A" w:rsidR="00201696" w:rsidRDefault="00535C07" w:rsidP="00201696">
            <w:pPr>
              <w:pStyle w:val="20144"/>
              <w:ind w:firstLine="0"/>
              <w:jc w:val="center"/>
            </w:pPr>
            <w:r w:rsidRPr="00535C07">
              <w:drawing>
                <wp:inline distT="0" distB="0" distL="0" distR="0" wp14:anchorId="1A751CC1" wp14:editId="19DCC97E">
                  <wp:extent cx="1935648" cy="1143099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696" w14:paraId="1C3F288A" w14:textId="77777777" w:rsidTr="00201696">
        <w:trPr>
          <w:jc w:val="center"/>
        </w:trPr>
        <w:tc>
          <w:tcPr>
            <w:tcW w:w="5097" w:type="dxa"/>
          </w:tcPr>
          <w:p w14:paraId="0F458459" w14:textId="476F34BB" w:rsidR="00201696" w:rsidRDefault="004E1A40" w:rsidP="00201696">
            <w:pPr>
              <w:pStyle w:val="20144"/>
              <w:ind w:firstLine="0"/>
              <w:jc w:val="center"/>
            </w:pPr>
            <w:r w:rsidRPr="004E1A40">
              <w:drawing>
                <wp:inline distT="0" distB="0" distL="0" distR="0" wp14:anchorId="1046D71B" wp14:editId="3D202AA1">
                  <wp:extent cx="1965960" cy="2163596"/>
                  <wp:effectExtent l="0" t="0" r="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71" cy="217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78F2F8C9" w14:textId="005D39B2" w:rsidR="00201696" w:rsidRDefault="00AA7FA1" w:rsidP="00201696">
            <w:pPr>
              <w:pStyle w:val="20144"/>
              <w:ind w:firstLine="0"/>
              <w:jc w:val="center"/>
            </w:pPr>
            <w:bookmarkStart w:id="0" w:name="_GoBack"/>
            <w:r w:rsidRPr="00AA7FA1">
              <w:drawing>
                <wp:inline distT="0" distB="0" distL="0" distR="0" wp14:anchorId="137B24E1" wp14:editId="0B373B66">
                  <wp:extent cx="1889451" cy="2072640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64" cy="209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23F8BCF" w14:textId="77777777" w:rsidR="00201696" w:rsidRDefault="00201696" w:rsidP="00223AB5">
      <w:pPr>
        <w:pStyle w:val="20144"/>
      </w:pPr>
    </w:p>
    <w:p w14:paraId="501E5BB8" w14:textId="1E4F5012" w:rsidR="00223AB5" w:rsidRPr="009C524F" w:rsidRDefault="00201696" w:rsidP="00201696">
      <w:pPr>
        <w:pStyle w:val="20144"/>
      </w:pPr>
      <w:r w:rsidRPr="00201696">
        <w:rPr>
          <w:b/>
        </w:rPr>
        <w:t>Вывод:</w:t>
      </w:r>
      <w:r>
        <w:t xml:space="preserve"> Программа считывает файл, производит замену, согласно заданию. Программа работает корректно.</w:t>
      </w:r>
    </w:p>
    <w:sectPr w:rsidR="00223AB5" w:rsidRPr="009C524F" w:rsidSect="008130F8">
      <w:footerReference w:type="even" r:id="rId27"/>
      <w:footerReference w:type="default" r:id="rId28"/>
      <w:headerReference w:type="first" r:id="rId29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3A064" w14:textId="77777777" w:rsidR="00FE58B5" w:rsidRDefault="00FE58B5">
      <w:r>
        <w:separator/>
      </w:r>
    </w:p>
  </w:endnote>
  <w:endnote w:type="continuationSeparator" w:id="0">
    <w:p w14:paraId="4D1A22D8" w14:textId="77777777" w:rsidR="00FE58B5" w:rsidRDefault="00FE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201696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42D0" w14:textId="77777777" w:rsidR="00FE58B5" w:rsidRDefault="00FE58B5">
      <w:r>
        <w:separator/>
      </w:r>
    </w:p>
  </w:footnote>
  <w:footnote w:type="continuationSeparator" w:id="0">
    <w:p w14:paraId="6391EE6F" w14:textId="77777777" w:rsidR="00FE58B5" w:rsidRDefault="00FE5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44A"/>
    <w:rsid w:val="0000796D"/>
    <w:rsid w:val="0001034F"/>
    <w:rsid w:val="00021901"/>
    <w:rsid w:val="00022CB9"/>
    <w:rsid w:val="00025585"/>
    <w:rsid w:val="00025EC3"/>
    <w:rsid w:val="00027078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1EE9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0C2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C6BFC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696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5DD"/>
    <w:rsid w:val="0021592D"/>
    <w:rsid w:val="00216E95"/>
    <w:rsid w:val="00217E60"/>
    <w:rsid w:val="00220671"/>
    <w:rsid w:val="0022088E"/>
    <w:rsid w:val="00222B1B"/>
    <w:rsid w:val="00222D6F"/>
    <w:rsid w:val="00223AB5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3D54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675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3F0D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788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67839"/>
    <w:rsid w:val="00470F2F"/>
    <w:rsid w:val="00471A4F"/>
    <w:rsid w:val="004722E2"/>
    <w:rsid w:val="00472631"/>
    <w:rsid w:val="00473508"/>
    <w:rsid w:val="00474B21"/>
    <w:rsid w:val="00475E04"/>
    <w:rsid w:val="004807F1"/>
    <w:rsid w:val="00484F0A"/>
    <w:rsid w:val="00485840"/>
    <w:rsid w:val="00485CC8"/>
    <w:rsid w:val="00487F1D"/>
    <w:rsid w:val="004909E5"/>
    <w:rsid w:val="00491766"/>
    <w:rsid w:val="00492BD2"/>
    <w:rsid w:val="004967CB"/>
    <w:rsid w:val="004A15E1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1A40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0ED2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5C07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36A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194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3572"/>
    <w:rsid w:val="006243ED"/>
    <w:rsid w:val="006279B6"/>
    <w:rsid w:val="006301E7"/>
    <w:rsid w:val="00631820"/>
    <w:rsid w:val="00631CB3"/>
    <w:rsid w:val="00631FD0"/>
    <w:rsid w:val="006331BC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6BF4"/>
    <w:rsid w:val="007276A7"/>
    <w:rsid w:val="00727D41"/>
    <w:rsid w:val="00730233"/>
    <w:rsid w:val="00730582"/>
    <w:rsid w:val="00730867"/>
    <w:rsid w:val="007308AC"/>
    <w:rsid w:val="007320CE"/>
    <w:rsid w:val="00734B0D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6B4F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5532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C9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52A4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294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524F"/>
    <w:rsid w:val="009D070C"/>
    <w:rsid w:val="009D14D9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2F23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56D1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3318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A7FA1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0A6A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9DC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0199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4E4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0D79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1A3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1E20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85F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1E75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4FE4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008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8B5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83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836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82A65-FA8B-4887-8A5E-D6A55D2E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73</TotalTime>
  <Pages>8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45</cp:revision>
  <cp:lastPrinted>2019-12-25T09:19:00Z</cp:lastPrinted>
  <dcterms:created xsi:type="dcterms:W3CDTF">2020-05-07T11:40:00Z</dcterms:created>
  <dcterms:modified xsi:type="dcterms:W3CDTF">2020-05-28T19:55:00Z</dcterms:modified>
</cp:coreProperties>
</file>