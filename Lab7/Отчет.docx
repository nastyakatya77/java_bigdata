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5727BC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86EF9">
        <w:rPr>
          <w:b/>
          <w:sz w:val="44"/>
        </w:rPr>
        <w:t>7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403396A" w14:textId="77777777" w:rsidR="00786EF9" w:rsidRDefault="00786EF9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76AB7A8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640B3A">
        <w:rPr>
          <w:b/>
        </w:rPr>
        <w:t>Куницкая</w:t>
      </w:r>
      <w:r w:rsidR="0059195C">
        <w:rPr>
          <w:b/>
        </w:rPr>
        <w:t xml:space="preserve"> А</w:t>
      </w:r>
      <w:r>
        <w:rPr>
          <w:b/>
        </w:rPr>
        <w:t>.</w:t>
      </w:r>
      <w:r w:rsidR="00640B3A">
        <w:rPr>
          <w:b/>
        </w:rPr>
        <w:t>М</w:t>
      </w:r>
      <w:r w:rsidR="0059195C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654C34C" w14:textId="77777777" w:rsidR="00786EF9" w:rsidRPr="0033411F" w:rsidRDefault="00786EF9" w:rsidP="00786EF9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1588F316" w14:textId="0480DFEF" w:rsidR="002236F2" w:rsidRDefault="00786EF9" w:rsidP="00786EF9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 xml:space="preserve">Вариант </w:t>
      </w:r>
      <w:r w:rsidR="0069364D">
        <w:rPr>
          <w:b/>
          <w:szCs w:val="28"/>
        </w:rPr>
        <w:t>4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gramStart"/>
      <w:r w:rsidR="0069364D">
        <w:rPr>
          <w:color w:val="000000"/>
          <w:sz w:val="27"/>
          <w:szCs w:val="27"/>
        </w:rPr>
        <w:t>В</w:t>
      </w:r>
      <w:proofErr w:type="gramEnd"/>
      <w:r w:rsidR="0069364D">
        <w:rPr>
          <w:color w:val="000000"/>
          <w:sz w:val="27"/>
          <w:szCs w:val="27"/>
        </w:rPr>
        <w:t xml:space="preserve"> тексте слова заданной длины заменить указанной подстрокой, длина которой может не совпадать с длиной слова.</w:t>
      </w:r>
    </w:p>
    <w:p w14:paraId="0A8F907E" w14:textId="3D44DAC1" w:rsidR="00786EF9" w:rsidRDefault="00786EF9" w:rsidP="00786EF9">
      <w:pPr>
        <w:pStyle w:val="20144"/>
      </w:pPr>
      <w:r w:rsidRPr="009F168B">
        <w:rPr>
          <w:b/>
        </w:rPr>
        <w:t>Код программы:</w:t>
      </w:r>
    </w:p>
    <w:p w14:paraId="282095B5" w14:textId="69B09D5B" w:rsidR="00786EF9" w:rsidRDefault="00F81C36" w:rsidP="00786EF9">
      <w:pPr>
        <w:pStyle w:val="20144"/>
        <w:ind w:firstLine="0"/>
      </w:pPr>
      <w:r w:rsidRPr="00F81C36">
        <w:drawing>
          <wp:inline distT="0" distB="0" distL="0" distR="0" wp14:anchorId="3791A4EB" wp14:editId="6970A4AF">
            <wp:extent cx="3924640" cy="449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ED6D" w14:textId="61CD4E5A" w:rsidR="00786EF9" w:rsidRPr="0059195C" w:rsidRDefault="00786EF9" w:rsidP="00786EF9">
      <w:pPr>
        <w:pStyle w:val="20144"/>
      </w:pPr>
      <w:r>
        <w:t>Проверка правильности работы:</w:t>
      </w:r>
    </w:p>
    <w:p w14:paraId="772E39A0" w14:textId="5FB6D615" w:rsidR="008130F8" w:rsidRPr="00876DC6" w:rsidRDefault="00A91FCC" w:rsidP="00786EF9">
      <w:pPr>
        <w:pStyle w:val="20144"/>
        <w:jc w:val="center"/>
        <w:rPr>
          <w:noProof/>
          <w:lang w:eastAsia="ru-RU"/>
        </w:rPr>
      </w:pPr>
      <w:r w:rsidRPr="00A91FCC">
        <w:rPr>
          <w:noProof/>
          <w:lang w:eastAsia="ru-RU"/>
        </w:rPr>
        <w:drawing>
          <wp:inline distT="0" distB="0" distL="0" distR="0" wp14:anchorId="043FBD79" wp14:editId="1C547645">
            <wp:extent cx="3200677" cy="1341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9BE" w14:textId="29FC6680" w:rsidR="00786EF9" w:rsidRDefault="00786EF9" w:rsidP="00786EF9">
      <w:pPr>
        <w:pStyle w:val="20144"/>
        <w:rPr>
          <w:noProof/>
          <w:lang w:eastAsia="ru-RU"/>
        </w:rPr>
      </w:pPr>
      <w:r w:rsidRPr="00786EF9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</w:t>
      </w:r>
      <w:r w:rsidR="009D593A">
        <w:rPr>
          <w:noProof/>
          <w:lang w:eastAsia="ru-RU"/>
        </w:rPr>
        <w:t>п</w:t>
      </w:r>
      <w:r>
        <w:rPr>
          <w:noProof/>
          <w:lang w:eastAsia="ru-RU"/>
        </w:rPr>
        <w:t>рограмма работает корректно.</w:t>
      </w:r>
    </w:p>
    <w:p w14:paraId="309E0DCB" w14:textId="68EA067B" w:rsidR="00E05E82" w:rsidRDefault="00E05E82">
      <w:pPr>
        <w:rPr>
          <w:noProof/>
          <w:sz w:val="28"/>
          <w:szCs w:val="32"/>
          <w:lang w:eastAsia="ru-RU"/>
        </w:rPr>
      </w:pPr>
      <w:r>
        <w:rPr>
          <w:noProof/>
          <w:lang w:eastAsia="ru-RU"/>
        </w:rPr>
        <w:br w:type="page"/>
      </w:r>
    </w:p>
    <w:p w14:paraId="0FF713C5" w14:textId="56643E52" w:rsidR="00786EF9" w:rsidRPr="0033411F" w:rsidRDefault="00786EF9" w:rsidP="00786EF9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14BE181A" w14:textId="3B76C07D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6806D9" w:rsidRPr="006806D9">
        <w:rPr>
          <w:b/>
          <w:szCs w:val="28"/>
        </w:rPr>
        <w:t>2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6806D9">
        <w:rPr>
          <w:color w:val="000000"/>
          <w:sz w:val="27"/>
          <w:szCs w:val="27"/>
        </w:rPr>
        <w:t>Найти</w:t>
      </w:r>
      <w:proofErr w:type="gramEnd"/>
      <w:r w:rsidR="006806D9">
        <w:rPr>
          <w:color w:val="000000"/>
          <w:sz w:val="27"/>
          <w:szCs w:val="27"/>
        </w:rPr>
        <w:t xml:space="preserve"> и напечатать, сколько раз повторяется в тексте каждое слово, которое встречается в нем.</w:t>
      </w:r>
    </w:p>
    <w:p w14:paraId="5BAF6560" w14:textId="77777777" w:rsidR="00786EF9" w:rsidRDefault="00786EF9" w:rsidP="00786EF9">
      <w:pPr>
        <w:pStyle w:val="20144"/>
      </w:pPr>
      <w:r w:rsidRPr="009F168B">
        <w:rPr>
          <w:b/>
        </w:rPr>
        <w:t>Код программы:</w:t>
      </w:r>
    </w:p>
    <w:p w14:paraId="77E2EC6D" w14:textId="40C228E0" w:rsidR="00786EF9" w:rsidRDefault="00804243" w:rsidP="002C43B0">
      <w:pPr>
        <w:pStyle w:val="20144"/>
        <w:ind w:firstLine="0"/>
      </w:pPr>
      <w:r w:rsidRPr="00804243">
        <w:rPr>
          <w:noProof/>
        </w:rPr>
        <w:drawing>
          <wp:inline distT="0" distB="0" distL="0" distR="0" wp14:anchorId="73A702A5" wp14:editId="691D7C02">
            <wp:extent cx="4839119" cy="357409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EFD1" w14:textId="77777777" w:rsidR="00786EF9" w:rsidRDefault="00786EF9" w:rsidP="00786EF9">
      <w:pPr>
        <w:pStyle w:val="20144"/>
      </w:pPr>
      <w:r>
        <w:t>Проверка правильности работы:</w:t>
      </w:r>
    </w:p>
    <w:p w14:paraId="50C95F90" w14:textId="3A5E0137" w:rsidR="00786EF9" w:rsidRDefault="00AF6567" w:rsidP="00786EF9">
      <w:pPr>
        <w:pStyle w:val="20144"/>
        <w:jc w:val="center"/>
        <w:rPr>
          <w:lang w:val="en-US"/>
        </w:rPr>
      </w:pPr>
      <w:r w:rsidRPr="00AF6567">
        <w:rPr>
          <w:noProof/>
          <w:lang w:val="en-US"/>
        </w:rPr>
        <w:drawing>
          <wp:inline distT="0" distB="0" distL="0" distR="0" wp14:anchorId="43616FF3" wp14:editId="0C10965F">
            <wp:extent cx="3657917" cy="131075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59C" w14:textId="66E5BC2E" w:rsidR="003E124E" w:rsidRDefault="00786EF9" w:rsidP="00786EF9">
      <w:pPr>
        <w:pStyle w:val="20144"/>
        <w:spacing w:after="240"/>
        <w:jc w:val="left"/>
      </w:pPr>
      <w:r w:rsidRPr="00786EF9">
        <w:rPr>
          <w:b/>
        </w:rPr>
        <w:t>Вывод:</w:t>
      </w:r>
      <w:r>
        <w:t xml:space="preserve"> </w:t>
      </w:r>
      <w:r w:rsidR="00AF6567">
        <w:t>п</w:t>
      </w:r>
      <w:r>
        <w:t>рограмма работает корректно.</w:t>
      </w:r>
    </w:p>
    <w:p w14:paraId="16711C16" w14:textId="77777777" w:rsidR="003E124E" w:rsidRDefault="003E124E">
      <w:pPr>
        <w:rPr>
          <w:sz w:val="28"/>
          <w:szCs w:val="32"/>
          <w:lang w:eastAsia="en-US"/>
        </w:rPr>
      </w:pPr>
      <w:r>
        <w:br w:type="page"/>
      </w:r>
    </w:p>
    <w:p w14:paraId="32165800" w14:textId="7CCD2EC5" w:rsidR="00786EF9" w:rsidRPr="0033411F" w:rsidRDefault="00786EF9" w:rsidP="00786EF9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3</w:t>
      </w:r>
      <w:r w:rsidRPr="0033411F">
        <w:rPr>
          <w:b/>
          <w:sz w:val="32"/>
        </w:rPr>
        <w:t>:</w:t>
      </w:r>
    </w:p>
    <w:p w14:paraId="1E3AC0D5" w14:textId="748CBB50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876DC6">
        <w:rPr>
          <w:b/>
          <w:szCs w:val="28"/>
        </w:rPr>
        <w:t>3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876DC6">
        <w:rPr>
          <w:color w:val="000000"/>
          <w:sz w:val="27"/>
          <w:szCs w:val="27"/>
        </w:rPr>
        <w:t>Найти</w:t>
      </w:r>
      <w:proofErr w:type="gramEnd"/>
      <w:r w:rsidR="00876DC6">
        <w:rPr>
          <w:color w:val="000000"/>
          <w:sz w:val="27"/>
          <w:szCs w:val="27"/>
        </w:rPr>
        <w:t xml:space="preserve"> такое слово в первом предложении, которого нет ни в одном из остальных предложений.</w:t>
      </w:r>
    </w:p>
    <w:p w14:paraId="4F047422" w14:textId="77777777" w:rsidR="00786EF9" w:rsidRDefault="00786EF9" w:rsidP="00786EF9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35B31416" w14:textId="601ABB2D" w:rsidR="00786EF9" w:rsidRDefault="005E4BA4" w:rsidP="00786EF9">
      <w:pPr>
        <w:pStyle w:val="20144"/>
        <w:ind w:firstLine="0"/>
        <w:jc w:val="left"/>
      </w:pPr>
      <w:r w:rsidRPr="005E4BA4">
        <w:drawing>
          <wp:inline distT="0" distB="0" distL="0" distR="0" wp14:anchorId="7C8B88C2" wp14:editId="100A6B66">
            <wp:extent cx="5837426" cy="317781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B0ED" w14:textId="5295C7AC" w:rsidR="00786EF9" w:rsidRDefault="00786EF9" w:rsidP="00003207">
      <w:pPr>
        <w:pStyle w:val="20144"/>
        <w:jc w:val="left"/>
      </w:pPr>
      <w:r>
        <w:t>Проверка правильности работы:</w:t>
      </w:r>
    </w:p>
    <w:p w14:paraId="07EBA627" w14:textId="1D1BECAE" w:rsidR="00786EF9" w:rsidRPr="00816B5F" w:rsidRDefault="001F197A" w:rsidP="00786EF9">
      <w:pPr>
        <w:pStyle w:val="20144"/>
        <w:ind w:firstLine="0"/>
        <w:jc w:val="left"/>
        <w:rPr>
          <w:lang w:val="en-US"/>
        </w:rPr>
      </w:pPr>
      <w:r w:rsidRPr="001F197A">
        <w:rPr>
          <w:lang w:val="en-US"/>
        </w:rPr>
        <w:drawing>
          <wp:inline distT="0" distB="0" distL="0" distR="0" wp14:anchorId="535384DC" wp14:editId="461CC7DC">
            <wp:extent cx="5433531" cy="70110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D370B2" w14:textId="65091C8C" w:rsidR="00786EF9" w:rsidRDefault="00786EF9" w:rsidP="00786EF9">
      <w:pPr>
        <w:pStyle w:val="20144"/>
        <w:spacing w:after="240"/>
        <w:jc w:val="left"/>
      </w:pPr>
      <w:r w:rsidRPr="00003207">
        <w:rPr>
          <w:b/>
        </w:rPr>
        <w:t>Вывод:</w:t>
      </w:r>
      <w:r>
        <w:t xml:space="preserve"> </w:t>
      </w:r>
      <w:r w:rsidR="00C33732">
        <w:t>п</w:t>
      </w:r>
      <w:r w:rsidR="00003207">
        <w:t>рограмма работает корректно.</w:t>
      </w:r>
    </w:p>
    <w:p w14:paraId="0E2CF17E" w14:textId="77777777" w:rsidR="000D76F9" w:rsidRDefault="000D76F9">
      <w:pPr>
        <w:rPr>
          <w:b/>
          <w:sz w:val="32"/>
          <w:szCs w:val="32"/>
          <w:lang w:eastAsia="en-US"/>
        </w:rPr>
      </w:pPr>
      <w:r>
        <w:rPr>
          <w:b/>
          <w:sz w:val="32"/>
        </w:rPr>
        <w:br w:type="page"/>
      </w:r>
    </w:p>
    <w:p w14:paraId="51B00721" w14:textId="7CD839C3" w:rsidR="00003207" w:rsidRPr="0033411F" w:rsidRDefault="00003207" w:rsidP="00003207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4</w:t>
      </w:r>
      <w:r w:rsidRPr="0033411F">
        <w:rPr>
          <w:b/>
          <w:sz w:val="32"/>
        </w:rPr>
        <w:t>:</w:t>
      </w:r>
    </w:p>
    <w:p w14:paraId="126EA72A" w14:textId="088D24D7" w:rsidR="009425A2" w:rsidRDefault="00003207" w:rsidP="00003207">
      <w:pPr>
        <w:pStyle w:val="20144"/>
        <w:rPr>
          <w:color w:val="000000"/>
          <w:sz w:val="27"/>
          <w:szCs w:val="27"/>
        </w:rPr>
      </w:pPr>
      <w:r>
        <w:rPr>
          <w:b/>
          <w:szCs w:val="28"/>
        </w:rPr>
        <w:t xml:space="preserve">Вариант </w:t>
      </w:r>
      <w:r w:rsidR="009425A2">
        <w:rPr>
          <w:b/>
          <w:szCs w:val="28"/>
        </w:rPr>
        <w:t>5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 w:rsidR="009425A2">
        <w:rPr>
          <w:color w:val="000000"/>
          <w:sz w:val="27"/>
          <w:szCs w:val="27"/>
        </w:rPr>
        <w:t>Заменить</w:t>
      </w:r>
      <w:proofErr w:type="gramEnd"/>
      <w:r w:rsidR="009425A2">
        <w:rPr>
          <w:color w:val="000000"/>
          <w:sz w:val="27"/>
          <w:szCs w:val="27"/>
        </w:rPr>
        <w:t xml:space="preserve"> все одинаковые рядом стоящие символы в тексте одним символом</w:t>
      </w:r>
    </w:p>
    <w:p w14:paraId="66177555" w14:textId="33F328BD" w:rsidR="00003207" w:rsidRDefault="00003207" w:rsidP="0000320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3D571AE8" w14:textId="39A23DA7" w:rsidR="00003207" w:rsidRDefault="008200B4" w:rsidP="00003207">
      <w:pPr>
        <w:pStyle w:val="20144"/>
        <w:spacing w:after="240"/>
        <w:ind w:firstLine="0"/>
        <w:jc w:val="left"/>
      </w:pPr>
      <w:r w:rsidRPr="008200B4">
        <w:rPr>
          <w:noProof/>
        </w:rPr>
        <w:drawing>
          <wp:inline distT="0" distB="0" distL="0" distR="0" wp14:anchorId="2023FEF2" wp14:editId="1FF84F9A">
            <wp:extent cx="4077053" cy="4130398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753" w14:textId="77777777" w:rsidR="00003207" w:rsidRDefault="00003207" w:rsidP="00003207">
      <w:pPr>
        <w:pStyle w:val="20144"/>
        <w:jc w:val="left"/>
      </w:pPr>
      <w:r>
        <w:t>Проверка правильности работы:</w:t>
      </w:r>
    </w:p>
    <w:p w14:paraId="1F0610CF" w14:textId="50843C07" w:rsidR="00003207" w:rsidRDefault="00ED0EDD" w:rsidP="00003207">
      <w:pPr>
        <w:pStyle w:val="20144"/>
        <w:ind w:firstLine="0"/>
        <w:jc w:val="center"/>
        <w:rPr>
          <w:lang w:val="en-US"/>
        </w:rPr>
      </w:pPr>
      <w:r w:rsidRPr="00ED0EDD">
        <w:rPr>
          <w:noProof/>
          <w:lang w:val="en-US"/>
        </w:rPr>
        <w:drawing>
          <wp:inline distT="0" distB="0" distL="0" distR="0" wp14:anchorId="7BFFB1A1" wp14:editId="1B4E6C92">
            <wp:extent cx="2789162" cy="5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3CB7" w14:textId="7ED5A945" w:rsidR="00003207" w:rsidRPr="00003207" w:rsidRDefault="00003207" w:rsidP="00003207">
      <w:pPr>
        <w:pStyle w:val="20144"/>
        <w:spacing w:after="240"/>
      </w:pPr>
      <w:r w:rsidRPr="00003207">
        <w:rPr>
          <w:b/>
        </w:rPr>
        <w:t>Вывод:</w:t>
      </w:r>
      <w:r w:rsidR="00ED0EDD">
        <w:t xml:space="preserve"> п</w:t>
      </w:r>
      <w:r>
        <w:t>рограмма работает корректно.</w:t>
      </w:r>
    </w:p>
    <w:sectPr w:rsidR="00003207" w:rsidRPr="00003207" w:rsidSect="008130F8">
      <w:footerReference w:type="even" r:id="rId17"/>
      <w:footerReference w:type="default" r:id="rId18"/>
      <w:headerReference w:type="first" r:id="rId19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6966B" w14:textId="77777777" w:rsidR="00F37DE3" w:rsidRDefault="00F37DE3">
      <w:r>
        <w:separator/>
      </w:r>
    </w:p>
  </w:endnote>
  <w:endnote w:type="continuationSeparator" w:id="0">
    <w:p w14:paraId="0B96FAE5" w14:textId="77777777" w:rsidR="00F37DE3" w:rsidRDefault="00F3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0320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A7D40" w14:textId="77777777" w:rsidR="00F37DE3" w:rsidRDefault="00F37DE3">
      <w:r>
        <w:separator/>
      </w:r>
    </w:p>
  </w:footnote>
  <w:footnote w:type="continuationSeparator" w:id="0">
    <w:p w14:paraId="28420A34" w14:textId="77777777" w:rsidR="00F37DE3" w:rsidRDefault="00F3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3207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6F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197A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36F2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43B0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124E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101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195C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4BA4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3A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6D9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364D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6EF9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4243"/>
    <w:rsid w:val="008070AD"/>
    <w:rsid w:val="008106C5"/>
    <w:rsid w:val="00811D1D"/>
    <w:rsid w:val="008130F8"/>
    <w:rsid w:val="00816B5F"/>
    <w:rsid w:val="008170F8"/>
    <w:rsid w:val="008200B4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6DC6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25A2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93A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018E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3FCF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1FCC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AF6567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732"/>
    <w:rsid w:val="00C33D3E"/>
    <w:rsid w:val="00C344E1"/>
    <w:rsid w:val="00C34F2E"/>
    <w:rsid w:val="00C35DF5"/>
    <w:rsid w:val="00C37343"/>
    <w:rsid w:val="00C41349"/>
    <w:rsid w:val="00C41D67"/>
    <w:rsid w:val="00C42213"/>
    <w:rsid w:val="00C4302D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05E82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0EDD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7B2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37DE3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1C36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1861-83E3-422C-8786-5D8560BE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64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29</cp:revision>
  <cp:lastPrinted>2019-12-25T09:19:00Z</cp:lastPrinted>
  <dcterms:created xsi:type="dcterms:W3CDTF">2020-05-07T11:40:00Z</dcterms:created>
  <dcterms:modified xsi:type="dcterms:W3CDTF">2020-05-28T20:12:00Z</dcterms:modified>
</cp:coreProperties>
</file>